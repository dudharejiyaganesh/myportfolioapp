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9"/>
        <w:gridCol w:w="685"/>
        <w:gridCol w:w="6163"/>
      </w:tblGrid>
      <w:tr w:rsidR="001B2ABD" w:rsidTr="002A28AB">
        <w:trPr>
          <w:trHeight w:val="4624"/>
        </w:trPr>
        <w:tc>
          <w:tcPr>
            <w:tcW w:w="3429" w:type="dxa"/>
            <w:vAlign w:val="bottom"/>
          </w:tcPr>
          <w:p w:rsidR="001B2ABD" w:rsidRDefault="00A003E5" w:rsidP="001B2ABD">
            <w:pPr>
              <w:tabs>
                <w:tab w:val="left" w:pos="990"/>
              </w:tabs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154.5pt">
                  <v:imagedata r:id="rId10" o:title="20180602_135616"/>
                </v:shape>
              </w:pict>
            </w:r>
          </w:p>
        </w:tc>
        <w:tc>
          <w:tcPr>
            <w:tcW w:w="685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63" w:type="dxa"/>
            <w:vAlign w:val="bottom"/>
          </w:tcPr>
          <w:p w:rsidR="00941B2C" w:rsidRDefault="00941B2C" w:rsidP="002A28AB">
            <w:pPr>
              <w:pStyle w:val="Title"/>
              <w:rPr>
                <w:sz w:val="48"/>
                <w:szCs w:val="48"/>
              </w:rPr>
            </w:pPr>
          </w:p>
          <w:p w:rsidR="00941B2C" w:rsidRDefault="00941B2C" w:rsidP="002A28AB">
            <w:pPr>
              <w:pStyle w:val="Title"/>
              <w:rPr>
                <w:sz w:val="48"/>
                <w:szCs w:val="48"/>
              </w:rPr>
            </w:pPr>
          </w:p>
          <w:p w:rsidR="00941B2C" w:rsidRDefault="00941B2C" w:rsidP="002A28AB">
            <w:pPr>
              <w:pStyle w:val="Title"/>
              <w:rPr>
                <w:sz w:val="48"/>
                <w:szCs w:val="48"/>
              </w:rPr>
            </w:pPr>
          </w:p>
          <w:p w:rsidR="001B2ABD" w:rsidRPr="002A28AB" w:rsidRDefault="002A28AB" w:rsidP="002A28AB">
            <w:pPr>
              <w:pStyle w:val="Title"/>
              <w:rPr>
                <w:sz w:val="48"/>
                <w:szCs w:val="48"/>
              </w:rPr>
            </w:pPr>
            <w:r w:rsidRPr="002A28AB">
              <w:rPr>
                <w:sz w:val="48"/>
                <w:szCs w:val="48"/>
              </w:rPr>
              <w:t>ganesh v.dudharejiya</w:t>
            </w:r>
          </w:p>
        </w:tc>
      </w:tr>
      <w:tr w:rsidR="001B2ABD" w:rsidTr="002A28AB">
        <w:trPr>
          <w:trHeight w:val="9280"/>
        </w:trPr>
        <w:tc>
          <w:tcPr>
            <w:tcW w:w="3429" w:type="dxa"/>
          </w:tcPr>
          <w:sdt>
            <w:sdtPr>
              <w:id w:val="-1711873194"/>
              <w:placeholder>
                <w:docPart w:val="8916DB6B1D0F414E98ED4590CD24FDDC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941B2C">
                  <w:rPr>
                    <w:sz w:val="24"/>
                  </w:rPr>
                  <w:t>Profile</w:t>
                </w:r>
              </w:p>
            </w:sdtContent>
          </w:sdt>
          <w:p w:rsidR="00036450" w:rsidRDefault="00036450" w:rsidP="00A003E5"/>
          <w:p w:rsidR="00036450" w:rsidRDefault="00036450" w:rsidP="00036450"/>
          <w:sdt>
            <w:sdtPr>
              <w:rPr>
                <w:sz w:val="24"/>
              </w:rPr>
              <w:id w:val="-1954003311"/>
              <w:placeholder>
                <w:docPart w:val="E01199DAE6774810B6603587064E558A"/>
              </w:placeholder>
              <w:temporary/>
              <w:showingPlcHdr/>
              <w15:appearance w15:val="hidden"/>
            </w:sdtPr>
            <w:sdtEndPr/>
            <w:sdtContent>
              <w:p w:rsidR="00036450" w:rsidRPr="00941B2C" w:rsidRDefault="00CB0055" w:rsidP="00CB0055">
                <w:pPr>
                  <w:pStyle w:val="Heading3"/>
                  <w:rPr>
                    <w:sz w:val="24"/>
                  </w:rPr>
                </w:pPr>
                <w:r w:rsidRPr="00941B2C">
                  <w:rPr>
                    <w:sz w:val="24"/>
                  </w:rPr>
                  <w:t>Contact</w:t>
                </w:r>
              </w:p>
            </w:sdtContent>
          </w:sdt>
          <w:sdt>
            <w:sdtPr>
              <w:rPr>
                <w:b/>
                <w:sz w:val="24"/>
                <w:szCs w:val="24"/>
              </w:rPr>
              <w:id w:val="1111563247"/>
              <w:placeholder>
                <w:docPart w:val="D6C953AAC10C49C18A7A0B1FBBC17792"/>
              </w:placeholder>
              <w:temporary/>
              <w:showingPlcHdr/>
              <w15:appearance w15:val="hidden"/>
            </w:sdtPr>
            <w:sdtEndPr>
              <w:rPr>
                <w:b w:val="0"/>
              </w:rPr>
            </w:sdtEndPr>
            <w:sdtContent>
              <w:p w:rsidR="004D3011" w:rsidRPr="00941B2C" w:rsidRDefault="004D3011" w:rsidP="004D3011">
                <w:pPr>
                  <w:rPr>
                    <w:sz w:val="24"/>
                    <w:szCs w:val="24"/>
                  </w:rPr>
                </w:pPr>
                <w:r w:rsidRPr="00941B2C">
                  <w:rPr>
                    <w:b/>
                    <w:sz w:val="24"/>
                    <w:szCs w:val="24"/>
                  </w:rPr>
                  <w:t>PHONE:</w:t>
                </w:r>
              </w:p>
            </w:sdtContent>
          </w:sdt>
          <w:p w:rsidR="004D3011" w:rsidRPr="00941B2C" w:rsidRDefault="00E02902" w:rsidP="004D3011">
            <w:pPr>
              <w:rPr>
                <w:sz w:val="24"/>
                <w:szCs w:val="24"/>
              </w:rPr>
            </w:pPr>
            <w:r w:rsidRPr="00941B2C">
              <w:rPr>
                <w:sz w:val="24"/>
                <w:szCs w:val="24"/>
              </w:rPr>
              <w:t>8320686215</w:t>
            </w:r>
          </w:p>
          <w:p w:rsidR="004D3011" w:rsidRPr="00941B2C" w:rsidRDefault="004D3011" w:rsidP="004D3011">
            <w:pPr>
              <w:rPr>
                <w:sz w:val="24"/>
                <w:szCs w:val="24"/>
              </w:rPr>
            </w:pPr>
          </w:p>
          <w:p w:rsidR="004D3011" w:rsidRPr="00941B2C" w:rsidRDefault="00E02902" w:rsidP="004D3011">
            <w:pPr>
              <w:rPr>
                <w:b/>
                <w:sz w:val="24"/>
                <w:szCs w:val="24"/>
              </w:rPr>
            </w:pPr>
            <w:r w:rsidRPr="00941B2C">
              <w:rPr>
                <w:b/>
                <w:sz w:val="24"/>
                <w:szCs w:val="24"/>
              </w:rPr>
              <w:t>Gmail:</w:t>
            </w:r>
          </w:p>
          <w:p w:rsidR="004D3011" w:rsidRPr="00941B2C" w:rsidRDefault="00E02902" w:rsidP="004D3011">
            <w:pPr>
              <w:rPr>
                <w:sz w:val="24"/>
                <w:szCs w:val="24"/>
              </w:rPr>
            </w:pPr>
            <w:r w:rsidRPr="00941B2C">
              <w:rPr>
                <w:sz w:val="24"/>
                <w:szCs w:val="24"/>
              </w:rPr>
              <w:t>dudharejiya</w:t>
            </w:r>
            <w:r w:rsidR="00073F81">
              <w:rPr>
                <w:sz w:val="24"/>
                <w:szCs w:val="24"/>
              </w:rPr>
              <w:t>ganesh</w:t>
            </w:r>
            <w:bookmarkStart w:id="0" w:name="_GoBack"/>
            <w:bookmarkEnd w:id="0"/>
            <w:r w:rsidRPr="00941B2C">
              <w:rPr>
                <w:sz w:val="24"/>
                <w:szCs w:val="24"/>
              </w:rPr>
              <w:t>@gmail.com</w:t>
            </w:r>
          </w:p>
          <w:p w:rsidR="004D3011" w:rsidRPr="00941B2C" w:rsidRDefault="004D3011" w:rsidP="004D3011">
            <w:pPr>
              <w:rPr>
                <w:sz w:val="24"/>
                <w:szCs w:val="24"/>
              </w:rPr>
            </w:pPr>
          </w:p>
          <w:p w:rsidR="00E02902" w:rsidRPr="00941B2C" w:rsidRDefault="00A003E5" w:rsidP="004D3011">
            <w:pPr>
              <w:rPr>
                <w:b/>
                <w:sz w:val="24"/>
                <w:szCs w:val="24"/>
              </w:rPr>
            </w:pPr>
            <w:r w:rsidRPr="00941B2C">
              <w:rPr>
                <w:b/>
                <w:sz w:val="24"/>
                <w:szCs w:val="24"/>
              </w:rPr>
              <w:t>A</w:t>
            </w:r>
            <w:r w:rsidR="00E02902" w:rsidRPr="00941B2C">
              <w:rPr>
                <w:b/>
                <w:sz w:val="24"/>
                <w:szCs w:val="24"/>
              </w:rPr>
              <w:t>ddress:</w:t>
            </w:r>
          </w:p>
          <w:p w:rsidR="007F5B1F" w:rsidRPr="00941B2C" w:rsidRDefault="007F5B1F" w:rsidP="004D3011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proofErr w:type="spellStart"/>
            <w:r w:rsidRPr="00941B2C">
              <w:rPr>
                <w:rStyle w:val="Hyperlink"/>
                <w:color w:val="000000" w:themeColor="text1"/>
                <w:sz w:val="24"/>
                <w:szCs w:val="24"/>
              </w:rPr>
              <w:t>rameswar</w:t>
            </w:r>
            <w:proofErr w:type="spellEnd"/>
            <w:r w:rsidRPr="00941B2C">
              <w:rPr>
                <w:rStyle w:val="Hyperlink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941B2C">
              <w:rPr>
                <w:rStyle w:val="Hyperlink"/>
                <w:color w:val="000000" w:themeColor="text1"/>
                <w:sz w:val="24"/>
                <w:szCs w:val="24"/>
              </w:rPr>
              <w:t>rameswar</w:t>
            </w:r>
            <w:proofErr w:type="spellEnd"/>
            <w:r w:rsidRPr="00941B2C">
              <w:rPr>
                <w:rStyle w:val="Hyperlink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1B2C">
              <w:rPr>
                <w:rStyle w:val="Hyperlink"/>
                <w:color w:val="000000" w:themeColor="text1"/>
                <w:sz w:val="24"/>
                <w:szCs w:val="24"/>
              </w:rPr>
              <w:t>society,t.b</w:t>
            </w:r>
            <w:proofErr w:type="spellEnd"/>
            <w:r w:rsidRPr="00941B2C">
              <w:rPr>
                <w:rStyle w:val="Hyperlink"/>
                <w:color w:val="000000" w:themeColor="text1"/>
                <w:sz w:val="24"/>
                <w:szCs w:val="24"/>
              </w:rPr>
              <w:t xml:space="preserve"> hospital road,</w:t>
            </w:r>
          </w:p>
          <w:p w:rsidR="007F5B1F" w:rsidRPr="00941B2C" w:rsidRDefault="007F5B1F" w:rsidP="004D3011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41B2C">
              <w:rPr>
                <w:rStyle w:val="Hyperlink"/>
                <w:color w:val="000000" w:themeColor="text1"/>
                <w:sz w:val="24"/>
                <w:szCs w:val="24"/>
              </w:rPr>
              <w:t>keshod</w:t>
            </w:r>
            <w:proofErr w:type="spellEnd"/>
            <w:proofErr w:type="gramEnd"/>
            <w:r w:rsidRPr="00941B2C">
              <w:rPr>
                <w:rStyle w:val="Hyperlink"/>
                <w:color w:val="000000" w:themeColor="text1"/>
                <w:sz w:val="24"/>
                <w:szCs w:val="24"/>
              </w:rPr>
              <w:t xml:space="preserve">. </w:t>
            </w:r>
          </w:p>
          <w:p w:rsidR="00A003E5" w:rsidRPr="00941B2C" w:rsidRDefault="00A003E5" w:rsidP="004D3011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</w:p>
          <w:p w:rsidR="007F5B1F" w:rsidRPr="00941B2C" w:rsidRDefault="00A003E5" w:rsidP="004D3011">
            <w:pPr>
              <w:rPr>
                <w:rStyle w:val="Hyperlink"/>
                <w:b/>
                <w:color w:val="000000" w:themeColor="text1"/>
                <w:sz w:val="24"/>
                <w:szCs w:val="24"/>
              </w:rPr>
            </w:pPr>
            <w:r w:rsidRPr="00941B2C">
              <w:rPr>
                <w:rStyle w:val="Hyperlink"/>
                <w:b/>
                <w:color w:val="000000" w:themeColor="text1"/>
                <w:sz w:val="24"/>
                <w:szCs w:val="24"/>
              </w:rPr>
              <w:t>Pin code:</w:t>
            </w:r>
          </w:p>
          <w:p w:rsidR="00A003E5" w:rsidRPr="00941B2C" w:rsidRDefault="00A003E5" w:rsidP="004D3011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 w:rsidRPr="00941B2C">
              <w:rPr>
                <w:rStyle w:val="Hyperlink"/>
                <w:color w:val="000000" w:themeColor="text1"/>
                <w:sz w:val="24"/>
                <w:szCs w:val="24"/>
              </w:rPr>
              <w:t>362220</w:t>
            </w:r>
          </w:p>
          <w:sdt>
            <w:sdtPr>
              <w:rPr>
                <w:sz w:val="24"/>
              </w:rPr>
              <w:id w:val="-1444214663"/>
              <w:placeholder>
                <w:docPart w:val="59517FCE4B964C2D82E0F57C815E3A6E"/>
              </w:placeholder>
              <w:temporary/>
              <w:showingPlcHdr/>
              <w15:appearance w15:val="hidden"/>
            </w:sdtPr>
            <w:sdtEndPr/>
            <w:sdtContent>
              <w:p w:rsidR="004D3011" w:rsidRPr="00941B2C" w:rsidRDefault="00CB0055" w:rsidP="00CB0055">
                <w:pPr>
                  <w:pStyle w:val="Heading3"/>
                  <w:rPr>
                    <w:sz w:val="24"/>
                  </w:rPr>
                </w:pPr>
                <w:r w:rsidRPr="00941B2C">
                  <w:rPr>
                    <w:sz w:val="24"/>
                  </w:rPr>
                  <w:t>Hobbies</w:t>
                </w:r>
              </w:p>
            </w:sdtContent>
          </w:sdt>
          <w:p w:rsidR="004D3011" w:rsidRPr="00941B2C" w:rsidRDefault="00A003E5" w:rsidP="004D3011">
            <w:pPr>
              <w:rPr>
                <w:sz w:val="24"/>
                <w:szCs w:val="24"/>
              </w:rPr>
            </w:pPr>
            <w:r w:rsidRPr="00941B2C">
              <w:rPr>
                <w:sz w:val="24"/>
                <w:szCs w:val="24"/>
              </w:rPr>
              <w:t>travelling</w:t>
            </w:r>
          </w:p>
          <w:p w:rsidR="004D3011" w:rsidRPr="00941B2C" w:rsidRDefault="00CC2B0D" w:rsidP="004D3011">
            <w:pPr>
              <w:rPr>
                <w:sz w:val="24"/>
                <w:szCs w:val="24"/>
              </w:rPr>
            </w:pPr>
            <w:r w:rsidRPr="00941B2C">
              <w:rPr>
                <w:sz w:val="24"/>
                <w:szCs w:val="24"/>
              </w:rPr>
              <w:t>gaming</w:t>
            </w:r>
          </w:p>
          <w:p w:rsidR="004D3011" w:rsidRPr="00941B2C" w:rsidRDefault="00CC2B0D" w:rsidP="004D3011">
            <w:pPr>
              <w:rPr>
                <w:sz w:val="24"/>
                <w:szCs w:val="24"/>
              </w:rPr>
            </w:pPr>
            <w:r w:rsidRPr="00941B2C">
              <w:rPr>
                <w:sz w:val="24"/>
                <w:szCs w:val="24"/>
              </w:rPr>
              <w:t>football</w:t>
            </w:r>
          </w:p>
          <w:p w:rsidR="004D3011" w:rsidRPr="004D3011" w:rsidRDefault="004D3011" w:rsidP="00CC2B0D"/>
        </w:tc>
        <w:tc>
          <w:tcPr>
            <w:tcW w:w="685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63" w:type="dxa"/>
          </w:tcPr>
          <w:sdt>
            <w:sdtPr>
              <w:rPr>
                <w:sz w:val="24"/>
                <w:szCs w:val="24"/>
              </w:rPr>
              <w:id w:val="1049110328"/>
              <w:placeholder>
                <w:docPart w:val="1161DA313CE84D4397A7986F03CEB538"/>
              </w:placeholder>
              <w:temporary/>
              <w:showingPlcHdr/>
              <w15:appearance w15:val="hidden"/>
            </w:sdtPr>
            <w:sdtEndPr/>
            <w:sdtContent>
              <w:p w:rsidR="001B2ABD" w:rsidRPr="00941B2C" w:rsidRDefault="00E25A26" w:rsidP="00036450">
                <w:pPr>
                  <w:pStyle w:val="Heading2"/>
                  <w:rPr>
                    <w:sz w:val="24"/>
                    <w:szCs w:val="24"/>
                  </w:rPr>
                </w:pPr>
                <w:r w:rsidRPr="00941B2C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:rsidR="002A28AB" w:rsidRPr="00941B2C" w:rsidRDefault="002A28AB" w:rsidP="002A28AB">
            <w:pPr>
              <w:pStyle w:val="Heading4"/>
              <w:rPr>
                <w:sz w:val="24"/>
                <w:szCs w:val="24"/>
              </w:rPr>
            </w:pPr>
            <w:r w:rsidRPr="00941B2C">
              <w:rPr>
                <w:sz w:val="24"/>
                <w:szCs w:val="24"/>
              </w:rPr>
              <w:t>[Ssc-10</w:t>
            </w:r>
            <w:r w:rsidRPr="00941B2C">
              <w:rPr>
                <w:sz w:val="24"/>
                <w:szCs w:val="24"/>
                <w:vertAlign w:val="superscript"/>
              </w:rPr>
              <w:t>th</w:t>
            </w:r>
            <w:r w:rsidRPr="00941B2C">
              <w:rPr>
                <w:sz w:val="24"/>
                <w:szCs w:val="24"/>
              </w:rPr>
              <w:t>]</w:t>
            </w:r>
          </w:p>
          <w:p w:rsidR="002A28AB" w:rsidRPr="00941B2C" w:rsidRDefault="002A28AB" w:rsidP="002A28AB">
            <w:pPr>
              <w:rPr>
                <w:sz w:val="24"/>
                <w:szCs w:val="24"/>
              </w:rPr>
            </w:pPr>
            <w:proofErr w:type="spellStart"/>
            <w:r w:rsidRPr="00941B2C">
              <w:rPr>
                <w:sz w:val="24"/>
                <w:szCs w:val="24"/>
              </w:rPr>
              <w:t>Dudabhai</w:t>
            </w:r>
            <w:proofErr w:type="spellEnd"/>
            <w:r w:rsidRPr="00941B2C">
              <w:rPr>
                <w:sz w:val="24"/>
                <w:szCs w:val="24"/>
              </w:rPr>
              <w:t xml:space="preserve"> </w:t>
            </w:r>
            <w:proofErr w:type="spellStart"/>
            <w:r w:rsidRPr="00941B2C">
              <w:rPr>
                <w:sz w:val="24"/>
                <w:szCs w:val="24"/>
              </w:rPr>
              <w:t>danjibhai</w:t>
            </w:r>
            <w:proofErr w:type="spellEnd"/>
            <w:r w:rsidRPr="00941B2C">
              <w:rPr>
                <w:sz w:val="24"/>
                <w:szCs w:val="24"/>
              </w:rPr>
              <w:t xml:space="preserve"> </w:t>
            </w:r>
            <w:proofErr w:type="spellStart"/>
            <w:r w:rsidRPr="00941B2C">
              <w:rPr>
                <w:sz w:val="24"/>
                <w:szCs w:val="24"/>
              </w:rPr>
              <w:t>ladani</w:t>
            </w:r>
            <w:proofErr w:type="spellEnd"/>
            <w:r w:rsidRPr="00941B2C">
              <w:rPr>
                <w:sz w:val="24"/>
                <w:szCs w:val="24"/>
              </w:rPr>
              <w:t xml:space="preserve"> </w:t>
            </w:r>
          </w:p>
          <w:p w:rsidR="002A28AB" w:rsidRPr="00941B2C" w:rsidRDefault="002A28AB" w:rsidP="002A28AB">
            <w:pPr>
              <w:rPr>
                <w:sz w:val="24"/>
                <w:szCs w:val="24"/>
              </w:rPr>
            </w:pPr>
            <w:proofErr w:type="spellStart"/>
            <w:r w:rsidRPr="00941B2C">
              <w:rPr>
                <w:sz w:val="24"/>
                <w:szCs w:val="24"/>
              </w:rPr>
              <w:t>Ke</w:t>
            </w:r>
            <w:r w:rsidR="00E02902" w:rsidRPr="00941B2C">
              <w:rPr>
                <w:sz w:val="24"/>
                <w:szCs w:val="24"/>
              </w:rPr>
              <w:t>h</w:t>
            </w:r>
            <w:r w:rsidRPr="00941B2C">
              <w:rPr>
                <w:sz w:val="24"/>
                <w:szCs w:val="24"/>
              </w:rPr>
              <w:t>sod</w:t>
            </w:r>
            <w:proofErr w:type="spellEnd"/>
            <w:r w:rsidRPr="00941B2C">
              <w:rPr>
                <w:sz w:val="24"/>
                <w:szCs w:val="24"/>
              </w:rPr>
              <w:t>- %65.5</w:t>
            </w:r>
          </w:p>
          <w:p w:rsidR="002A28AB" w:rsidRPr="00941B2C" w:rsidRDefault="002A28AB" w:rsidP="00B359E4">
            <w:pPr>
              <w:pStyle w:val="Heading4"/>
              <w:rPr>
                <w:sz w:val="24"/>
                <w:szCs w:val="24"/>
              </w:rPr>
            </w:pPr>
          </w:p>
          <w:p w:rsidR="00036450" w:rsidRPr="00941B2C" w:rsidRDefault="002A28AB" w:rsidP="002A28AB">
            <w:pPr>
              <w:pStyle w:val="Heading4"/>
              <w:rPr>
                <w:sz w:val="24"/>
                <w:szCs w:val="24"/>
              </w:rPr>
            </w:pPr>
            <w:r w:rsidRPr="00941B2C">
              <w:rPr>
                <w:sz w:val="24"/>
                <w:szCs w:val="24"/>
              </w:rPr>
              <w:t>[Hsc-12th]</w:t>
            </w:r>
          </w:p>
          <w:p w:rsidR="002A28AB" w:rsidRPr="00941B2C" w:rsidRDefault="002A28AB" w:rsidP="002A28AB">
            <w:pPr>
              <w:rPr>
                <w:sz w:val="24"/>
                <w:szCs w:val="24"/>
              </w:rPr>
            </w:pPr>
            <w:r w:rsidRPr="00941B2C">
              <w:rPr>
                <w:sz w:val="24"/>
                <w:szCs w:val="24"/>
              </w:rPr>
              <w:t>Alpha high school</w:t>
            </w:r>
          </w:p>
          <w:p w:rsidR="00036450" w:rsidRPr="00941B2C" w:rsidRDefault="002A28AB" w:rsidP="00036450">
            <w:pPr>
              <w:rPr>
                <w:sz w:val="24"/>
                <w:szCs w:val="24"/>
              </w:rPr>
            </w:pPr>
            <w:proofErr w:type="spellStart"/>
            <w:r w:rsidRPr="00941B2C">
              <w:rPr>
                <w:sz w:val="24"/>
                <w:szCs w:val="24"/>
              </w:rPr>
              <w:t>Junagadh</w:t>
            </w:r>
            <w:proofErr w:type="spellEnd"/>
            <w:r w:rsidRPr="00941B2C">
              <w:rPr>
                <w:sz w:val="24"/>
                <w:szCs w:val="24"/>
              </w:rPr>
              <w:t>-%48.9</w:t>
            </w:r>
          </w:p>
          <w:p w:rsidR="002A28AB" w:rsidRPr="00941B2C" w:rsidRDefault="002A28AB" w:rsidP="00036450">
            <w:pPr>
              <w:rPr>
                <w:sz w:val="24"/>
                <w:szCs w:val="24"/>
              </w:rPr>
            </w:pPr>
          </w:p>
          <w:p w:rsidR="002A28AB" w:rsidRPr="00941B2C" w:rsidRDefault="002A28AB" w:rsidP="00036450">
            <w:pPr>
              <w:rPr>
                <w:b/>
                <w:sz w:val="24"/>
                <w:szCs w:val="24"/>
              </w:rPr>
            </w:pPr>
            <w:r w:rsidRPr="00941B2C">
              <w:rPr>
                <w:b/>
                <w:sz w:val="24"/>
                <w:szCs w:val="24"/>
              </w:rPr>
              <w:t>[degree-Bsc.i.t]</w:t>
            </w:r>
          </w:p>
          <w:p w:rsidR="002A28AB" w:rsidRPr="00941B2C" w:rsidRDefault="002A28AB" w:rsidP="00036450">
            <w:pPr>
              <w:rPr>
                <w:sz w:val="24"/>
                <w:szCs w:val="24"/>
              </w:rPr>
            </w:pPr>
            <w:r w:rsidRPr="00941B2C">
              <w:rPr>
                <w:sz w:val="24"/>
                <w:szCs w:val="24"/>
              </w:rPr>
              <w:t>S.S.S.D.I.(I.T)</w:t>
            </w:r>
          </w:p>
          <w:p w:rsidR="00E02902" w:rsidRPr="00941B2C" w:rsidRDefault="00E02902" w:rsidP="00036450">
            <w:pPr>
              <w:rPr>
                <w:sz w:val="24"/>
                <w:szCs w:val="24"/>
              </w:rPr>
            </w:pPr>
            <w:proofErr w:type="spellStart"/>
            <w:r w:rsidRPr="00941B2C">
              <w:rPr>
                <w:sz w:val="24"/>
                <w:szCs w:val="24"/>
              </w:rPr>
              <w:t>Junagadh</w:t>
            </w:r>
            <w:proofErr w:type="spellEnd"/>
            <w:r w:rsidRPr="00941B2C">
              <w:rPr>
                <w:sz w:val="24"/>
                <w:szCs w:val="24"/>
              </w:rPr>
              <w:t>-%65.33</w:t>
            </w:r>
          </w:p>
          <w:p w:rsidR="002A28AB" w:rsidRPr="002A28AB" w:rsidRDefault="002A28AB" w:rsidP="00036450">
            <w:pPr>
              <w:rPr>
                <w:b/>
              </w:rPr>
            </w:pPr>
          </w:p>
          <w:sdt>
            <w:sdtPr>
              <w:rPr>
                <w:sz w:val="24"/>
                <w:szCs w:val="24"/>
              </w:rPr>
              <w:id w:val="1001553383"/>
              <w:placeholder>
                <w:docPart w:val="A5E95296F07040049350C6B70B395A2F"/>
              </w:placeholder>
              <w:temporary/>
              <w:showingPlcHdr/>
              <w15:appearance w15:val="hidden"/>
            </w:sdtPr>
            <w:sdtEndPr>
              <w:rPr>
                <w:sz w:val="22"/>
                <w:szCs w:val="26"/>
              </w:rPr>
            </w:sdtEndPr>
            <w:sdtContent>
              <w:p w:rsidR="004D3011" w:rsidRDefault="00036450" w:rsidP="00941B2C">
                <w:pPr>
                  <w:pStyle w:val="Heading2"/>
                </w:pPr>
                <w:r w:rsidRPr="00941B2C">
                  <w:rPr>
                    <w:sz w:val="24"/>
                    <w:szCs w:val="24"/>
                  </w:rPr>
                  <w:t>WORK EXPERIENCE</w:t>
                </w:r>
              </w:p>
            </w:sdtContent>
          </w:sdt>
          <w:p w:rsidR="00941B2C" w:rsidRPr="00941B2C" w:rsidRDefault="00941B2C" w:rsidP="00941B2C"/>
          <w:p w:rsidR="00067650" w:rsidRPr="00941B2C" w:rsidRDefault="00941B2C" w:rsidP="00067650">
            <w:pPr>
              <w:rPr>
                <w:sz w:val="24"/>
                <w:szCs w:val="24"/>
              </w:rPr>
            </w:pPr>
            <w:r w:rsidRPr="00941B2C">
              <w:rPr>
                <w:sz w:val="24"/>
                <w:szCs w:val="24"/>
              </w:rPr>
              <w:t>python</w:t>
            </w:r>
          </w:p>
          <w:p w:rsidR="004D3011" w:rsidRDefault="004D3011" w:rsidP="00036450"/>
          <w:sdt>
            <w:sdtPr>
              <w:id w:val="1669594239"/>
              <w:placeholder>
                <w:docPart w:val="0C9315E964E04506B7D9E66E97BEA225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Default="00AF005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050" w:rsidRDefault="00AF0050" w:rsidP="000C45FF">
      <w:r>
        <w:separator/>
      </w:r>
    </w:p>
  </w:endnote>
  <w:endnote w:type="continuationSeparator" w:id="0">
    <w:p w:rsidR="00AF0050" w:rsidRDefault="00AF005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050" w:rsidRDefault="00AF0050" w:rsidP="000C45FF">
      <w:r>
        <w:separator/>
      </w:r>
    </w:p>
  </w:footnote>
  <w:footnote w:type="continuationSeparator" w:id="0">
    <w:p w:rsidR="00AF0050" w:rsidRDefault="00AF005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AB"/>
    <w:rsid w:val="00036450"/>
    <w:rsid w:val="00067650"/>
    <w:rsid w:val="00073F81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28AB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F5B1F"/>
    <w:rsid w:val="00802CA0"/>
    <w:rsid w:val="009260CD"/>
    <w:rsid w:val="00941B2C"/>
    <w:rsid w:val="00952C25"/>
    <w:rsid w:val="00A003E5"/>
    <w:rsid w:val="00A2118D"/>
    <w:rsid w:val="00AD76E2"/>
    <w:rsid w:val="00AF0050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2B0D"/>
    <w:rsid w:val="00D2522B"/>
    <w:rsid w:val="00D422DE"/>
    <w:rsid w:val="00D5459D"/>
    <w:rsid w:val="00DA1F4D"/>
    <w:rsid w:val="00DB36FE"/>
    <w:rsid w:val="00DD172A"/>
    <w:rsid w:val="00E02902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ESH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417403240"/>
        <c:axId val="417403632"/>
      </c:barChart>
      <c:catAx>
        <c:axId val="417403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403632"/>
        <c:crosses val="autoZero"/>
        <c:auto val="1"/>
        <c:lblAlgn val="ctr"/>
        <c:lblOffset val="100"/>
        <c:noMultiLvlLbl val="0"/>
      </c:catAx>
      <c:valAx>
        <c:axId val="41740363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417403240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16DB6B1D0F414E98ED4590CD24F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1CDF1-A01E-4E43-A30E-440C6A78B94D}"/>
      </w:docPartPr>
      <w:docPartBody>
        <w:p w:rsidR="00000000" w:rsidRDefault="006B7A00">
          <w:pPr>
            <w:pStyle w:val="8916DB6B1D0F414E98ED4590CD24FDDC"/>
          </w:pPr>
          <w:r w:rsidRPr="00D5459D">
            <w:t>Profile</w:t>
          </w:r>
        </w:p>
      </w:docPartBody>
    </w:docPart>
    <w:docPart>
      <w:docPartPr>
        <w:name w:val="E01199DAE6774810B6603587064E5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06162-6F14-42AA-BFA0-1604513968BA}"/>
      </w:docPartPr>
      <w:docPartBody>
        <w:p w:rsidR="00000000" w:rsidRDefault="006B7A00">
          <w:pPr>
            <w:pStyle w:val="E01199DAE6774810B6603587064E558A"/>
          </w:pPr>
          <w:r w:rsidRPr="00CB0055">
            <w:t>Contact</w:t>
          </w:r>
        </w:p>
      </w:docPartBody>
    </w:docPart>
    <w:docPart>
      <w:docPartPr>
        <w:name w:val="D6C953AAC10C49C18A7A0B1FBBC17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8E1EA-7987-4A4A-8174-04E4DCF5B9EF}"/>
      </w:docPartPr>
      <w:docPartBody>
        <w:p w:rsidR="00000000" w:rsidRDefault="006B7A00">
          <w:pPr>
            <w:pStyle w:val="D6C953AAC10C49C18A7A0B1FBBC17792"/>
          </w:pPr>
          <w:r w:rsidRPr="004D3011">
            <w:t>PHONE:</w:t>
          </w:r>
        </w:p>
      </w:docPartBody>
    </w:docPart>
    <w:docPart>
      <w:docPartPr>
        <w:name w:val="59517FCE4B964C2D82E0F57C815E3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3EAEC-E92C-4E21-B2EB-EB31276D0E74}"/>
      </w:docPartPr>
      <w:docPartBody>
        <w:p w:rsidR="00000000" w:rsidRDefault="006B7A00">
          <w:pPr>
            <w:pStyle w:val="59517FCE4B964C2D82E0F57C815E3A6E"/>
          </w:pPr>
          <w:r w:rsidRPr="00CB0055">
            <w:t>Hobbies</w:t>
          </w:r>
        </w:p>
      </w:docPartBody>
    </w:docPart>
    <w:docPart>
      <w:docPartPr>
        <w:name w:val="1161DA313CE84D4397A7986F03CEB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16E72-90EF-4D73-B44C-5AE6A314E260}"/>
      </w:docPartPr>
      <w:docPartBody>
        <w:p w:rsidR="00000000" w:rsidRDefault="006B7A00">
          <w:pPr>
            <w:pStyle w:val="1161DA313CE84D4397A7986F03CEB538"/>
          </w:pPr>
          <w:r w:rsidRPr="00036450">
            <w:t>EDUCATION</w:t>
          </w:r>
        </w:p>
      </w:docPartBody>
    </w:docPart>
    <w:docPart>
      <w:docPartPr>
        <w:name w:val="A5E95296F07040049350C6B70B395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E05B9-63E1-43D4-9E5F-CE73C9108164}"/>
      </w:docPartPr>
      <w:docPartBody>
        <w:p w:rsidR="00000000" w:rsidRDefault="006B7A00">
          <w:pPr>
            <w:pStyle w:val="A5E95296F07040049350C6B70B395A2F"/>
          </w:pPr>
          <w:r w:rsidRPr="00036450">
            <w:t>WORK EXPERIENCE</w:t>
          </w:r>
        </w:p>
      </w:docPartBody>
    </w:docPart>
    <w:docPart>
      <w:docPartPr>
        <w:name w:val="0C9315E964E04506B7D9E66E97BE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DB736-9524-4DB2-BEC0-2E2A8B00FF7F}"/>
      </w:docPartPr>
      <w:docPartBody>
        <w:p w:rsidR="00000000" w:rsidRDefault="006B7A00">
          <w:pPr>
            <w:pStyle w:val="0C9315E964E04506B7D9E66E97BEA22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00"/>
    <w:rsid w:val="006B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489D91A9647F49E8B1AA523CCB8E9">
    <w:name w:val="71A489D91A9647F49E8B1AA523CCB8E9"/>
  </w:style>
  <w:style w:type="paragraph" w:customStyle="1" w:styleId="F5A83F91620F48499F05C0CEDB5A7622">
    <w:name w:val="F5A83F91620F48499F05C0CEDB5A7622"/>
  </w:style>
  <w:style w:type="paragraph" w:customStyle="1" w:styleId="8916DB6B1D0F414E98ED4590CD24FDDC">
    <w:name w:val="8916DB6B1D0F414E98ED4590CD24FDDC"/>
  </w:style>
  <w:style w:type="paragraph" w:customStyle="1" w:styleId="6FB8671E028C40E0A6124C31044550EC">
    <w:name w:val="6FB8671E028C40E0A6124C31044550EC"/>
  </w:style>
  <w:style w:type="paragraph" w:customStyle="1" w:styleId="E01199DAE6774810B6603587064E558A">
    <w:name w:val="E01199DAE6774810B6603587064E558A"/>
  </w:style>
  <w:style w:type="paragraph" w:customStyle="1" w:styleId="D6C953AAC10C49C18A7A0B1FBBC17792">
    <w:name w:val="D6C953AAC10C49C18A7A0B1FBBC17792"/>
  </w:style>
  <w:style w:type="paragraph" w:customStyle="1" w:styleId="95D1D8EB7F304372B53D24BC5AD6D985">
    <w:name w:val="95D1D8EB7F304372B53D24BC5AD6D985"/>
  </w:style>
  <w:style w:type="paragraph" w:customStyle="1" w:styleId="DE68FC4A9F3F48D7BB14DF2B4732054F">
    <w:name w:val="DE68FC4A9F3F48D7BB14DF2B4732054F"/>
  </w:style>
  <w:style w:type="paragraph" w:customStyle="1" w:styleId="01C30068D8A64A199D09911BD063E451">
    <w:name w:val="01C30068D8A64A199D09911BD063E451"/>
  </w:style>
  <w:style w:type="paragraph" w:customStyle="1" w:styleId="62B5C391C8E44F88B97D389FA5352817">
    <w:name w:val="62B5C391C8E44F88B97D389FA535281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70C9445F1334B96BA120C706BB30264">
    <w:name w:val="570C9445F1334B96BA120C706BB30264"/>
  </w:style>
  <w:style w:type="paragraph" w:customStyle="1" w:styleId="59517FCE4B964C2D82E0F57C815E3A6E">
    <w:name w:val="59517FCE4B964C2D82E0F57C815E3A6E"/>
  </w:style>
  <w:style w:type="paragraph" w:customStyle="1" w:styleId="5CBFC00739674BD8AB8FCD204CEB6640">
    <w:name w:val="5CBFC00739674BD8AB8FCD204CEB6640"/>
  </w:style>
  <w:style w:type="paragraph" w:customStyle="1" w:styleId="4B525146EFDF49598045CBEA9C37A97A">
    <w:name w:val="4B525146EFDF49598045CBEA9C37A97A"/>
  </w:style>
  <w:style w:type="paragraph" w:customStyle="1" w:styleId="A391E87EE06C4BC7A8C3B1A08024323C">
    <w:name w:val="A391E87EE06C4BC7A8C3B1A08024323C"/>
  </w:style>
  <w:style w:type="paragraph" w:customStyle="1" w:styleId="070E9D8050B9415392428D9CC1D372DA">
    <w:name w:val="070E9D8050B9415392428D9CC1D372DA"/>
  </w:style>
  <w:style w:type="paragraph" w:customStyle="1" w:styleId="1161DA313CE84D4397A7986F03CEB538">
    <w:name w:val="1161DA313CE84D4397A7986F03CEB538"/>
  </w:style>
  <w:style w:type="paragraph" w:customStyle="1" w:styleId="844A59EBB64340749BCA2D26E7041AFB">
    <w:name w:val="844A59EBB64340749BCA2D26E7041AFB"/>
  </w:style>
  <w:style w:type="paragraph" w:customStyle="1" w:styleId="037E89357B414075BCA6ABB8B8D0FCD1">
    <w:name w:val="037E89357B414075BCA6ABB8B8D0FCD1"/>
  </w:style>
  <w:style w:type="paragraph" w:customStyle="1" w:styleId="D6694538F2344553A66D7B042CCC2157">
    <w:name w:val="D6694538F2344553A66D7B042CCC2157"/>
  </w:style>
  <w:style w:type="paragraph" w:customStyle="1" w:styleId="3190F19624E3496DB58BF0FCDFD0062E">
    <w:name w:val="3190F19624E3496DB58BF0FCDFD0062E"/>
  </w:style>
  <w:style w:type="paragraph" w:customStyle="1" w:styleId="AF1FA061A604477AB4D7DFF0BEABD63B">
    <w:name w:val="AF1FA061A604477AB4D7DFF0BEABD63B"/>
  </w:style>
  <w:style w:type="paragraph" w:customStyle="1" w:styleId="550482E86B36465DBEFEB39CD4E9E866">
    <w:name w:val="550482E86B36465DBEFEB39CD4E9E866"/>
  </w:style>
  <w:style w:type="paragraph" w:customStyle="1" w:styleId="758620AAE1674F5F9A3FE6AAFB55E5CA">
    <w:name w:val="758620AAE1674F5F9A3FE6AAFB55E5CA"/>
  </w:style>
  <w:style w:type="paragraph" w:customStyle="1" w:styleId="A5E95296F07040049350C6B70B395A2F">
    <w:name w:val="A5E95296F07040049350C6B70B395A2F"/>
  </w:style>
  <w:style w:type="paragraph" w:customStyle="1" w:styleId="9BF2DAECB226485BA401CF3ABFBAB30F">
    <w:name w:val="9BF2DAECB226485BA401CF3ABFBAB30F"/>
  </w:style>
  <w:style w:type="paragraph" w:customStyle="1" w:styleId="71DF9DEBAFFF45D899B28544CC0B6B60">
    <w:name w:val="71DF9DEBAFFF45D899B28544CC0B6B60"/>
  </w:style>
  <w:style w:type="paragraph" w:customStyle="1" w:styleId="E1E00EC8DD5B4DD78247AC31C0753DDA">
    <w:name w:val="E1E00EC8DD5B4DD78247AC31C0753DDA"/>
  </w:style>
  <w:style w:type="paragraph" w:customStyle="1" w:styleId="3E632421259A4A58B1475D1EEDF70334">
    <w:name w:val="3E632421259A4A58B1475D1EEDF70334"/>
  </w:style>
  <w:style w:type="paragraph" w:customStyle="1" w:styleId="8BB3525895E946418EF54E07192CD9B8">
    <w:name w:val="8BB3525895E946418EF54E07192CD9B8"/>
  </w:style>
  <w:style w:type="paragraph" w:customStyle="1" w:styleId="02E4E36B0340474AB39D17903130F31D">
    <w:name w:val="02E4E36B0340474AB39D17903130F31D"/>
  </w:style>
  <w:style w:type="paragraph" w:customStyle="1" w:styleId="33AB09FF1BB345C086D30B76906417E2">
    <w:name w:val="33AB09FF1BB345C086D30B76906417E2"/>
  </w:style>
  <w:style w:type="paragraph" w:customStyle="1" w:styleId="9B6D22F96B784F9296C1985A21B5D6CA">
    <w:name w:val="9B6D22F96B784F9296C1985A21B5D6CA"/>
  </w:style>
  <w:style w:type="paragraph" w:customStyle="1" w:styleId="F12408974DDB45838F8AF44FE754A1A2">
    <w:name w:val="F12408974DDB45838F8AF44FE754A1A2"/>
  </w:style>
  <w:style w:type="paragraph" w:customStyle="1" w:styleId="3148A9508F0B409587A09A6F8AA221DE">
    <w:name w:val="3148A9508F0B409587A09A6F8AA221DE"/>
  </w:style>
  <w:style w:type="paragraph" w:customStyle="1" w:styleId="C30F8048EDB9493CA77BD2297A42CB8A">
    <w:name w:val="C30F8048EDB9493CA77BD2297A42CB8A"/>
  </w:style>
  <w:style w:type="paragraph" w:customStyle="1" w:styleId="0284F855042E449B92D6F3F61C248265">
    <w:name w:val="0284F855042E449B92D6F3F61C248265"/>
  </w:style>
  <w:style w:type="paragraph" w:customStyle="1" w:styleId="BE20FB17A57346BFB4626F918CACF98F">
    <w:name w:val="BE20FB17A57346BFB4626F918CACF98F"/>
  </w:style>
  <w:style w:type="paragraph" w:customStyle="1" w:styleId="AAD59C76FE564CD19D52752FF109C323">
    <w:name w:val="AAD59C76FE564CD19D52752FF109C323"/>
  </w:style>
  <w:style w:type="paragraph" w:customStyle="1" w:styleId="DA99F89DD2EA430E8B75071C8D3DA93B">
    <w:name w:val="DA99F89DD2EA430E8B75071C8D3DA93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C9315E964E04506B7D9E66E97BEA225">
    <w:name w:val="0C9315E964E04506B7D9E66E97BEA2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F7697-0099-4F9D-B90B-4F97928E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2020-12-20T10:17:00Z</dcterms:created>
  <dcterms:modified xsi:type="dcterms:W3CDTF">2020-12-20T12:29:00Z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